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F90718">
      <w:pPr>
        <w:pStyle w:val="Title"/>
      </w:pPr>
      <w:r>
        <w:t xml:space="preserve">Appointments </w:t>
      </w:r>
      <w:bookmarkStart w:id="0" w:name="_GoBack"/>
      <w:bookmarkEnd w:id="0"/>
    </w:p>
    <w:p w:rsidR="00855982" w:rsidRPr="00855982" w:rsidRDefault="00F90718" w:rsidP="00855982">
      <w:pPr>
        <w:pStyle w:val="Heading1"/>
      </w:pPr>
      <w:r>
        <w:t>Backlog</w:t>
      </w:r>
    </w:p>
    <w:p w:rsidR="00855982" w:rsidRDefault="00F90718" w:rsidP="00F90718">
      <w:pPr>
        <w:pStyle w:val="ListParagraph"/>
        <w:numPr>
          <w:ilvl w:val="0"/>
          <w:numId w:val="32"/>
        </w:numPr>
      </w:pPr>
      <w:r>
        <w:t>Decide to apply form or widget</w:t>
      </w:r>
    </w:p>
    <w:p w:rsidR="00F90718" w:rsidRDefault="00F90718" w:rsidP="00F90718">
      <w:pPr>
        <w:pStyle w:val="ListParagraph"/>
        <w:numPr>
          <w:ilvl w:val="0"/>
          <w:numId w:val="32"/>
        </w:numPr>
      </w:pPr>
      <w:r>
        <w:t>Request how the owner would like information to be collected if any</w:t>
      </w:r>
    </w:p>
    <w:p w:rsidR="00F90718" w:rsidRDefault="00F90718" w:rsidP="00F90718">
      <w:pPr>
        <w:pStyle w:val="ListParagraph"/>
        <w:numPr>
          <w:ilvl w:val="0"/>
          <w:numId w:val="32"/>
        </w:numPr>
      </w:pPr>
      <w:r>
        <w:t>Request how the owner would like information to be displayed (hours of availability &amp; services via calendar, form or graphic)</w:t>
      </w:r>
    </w:p>
    <w:p w:rsidR="00F90718" w:rsidRDefault="00F90718" w:rsidP="00F90718">
      <w:pPr>
        <w:pStyle w:val="ListParagraph"/>
        <w:numPr>
          <w:ilvl w:val="0"/>
          <w:numId w:val="32"/>
        </w:numPr>
      </w:pPr>
      <w:r>
        <w:t xml:space="preserve">Create calendar if owner prefers </w:t>
      </w:r>
    </w:p>
    <w:p w:rsidR="00F90718" w:rsidRDefault="00F90718" w:rsidP="00F90718">
      <w:pPr>
        <w:pStyle w:val="ListParagraph"/>
        <w:numPr>
          <w:ilvl w:val="0"/>
          <w:numId w:val="32"/>
        </w:numPr>
      </w:pPr>
      <w:r>
        <w:t>Create graphics to advertise/ direct guests throughout the site</w:t>
      </w:r>
    </w:p>
    <w:p w:rsidR="00F90718" w:rsidRDefault="00F90718" w:rsidP="00F90718">
      <w:pPr>
        <w:pStyle w:val="ListParagraph"/>
        <w:numPr>
          <w:ilvl w:val="0"/>
          <w:numId w:val="32"/>
        </w:numPr>
      </w:pPr>
      <w:r>
        <w:t>Create icons that link to the top of the page</w:t>
      </w:r>
    </w:p>
    <w:p w:rsidR="00F90718" w:rsidRDefault="00F90718" w:rsidP="00F90718">
      <w:pPr>
        <w:pStyle w:val="ListParagraph"/>
        <w:numPr>
          <w:ilvl w:val="0"/>
          <w:numId w:val="32"/>
        </w:numPr>
      </w:pPr>
      <w:r>
        <w:t>Create icons that link to other pages if the calendar will not use links</w:t>
      </w:r>
    </w:p>
    <w:p w:rsidR="00F90718" w:rsidRPr="00855982" w:rsidRDefault="00F90718" w:rsidP="00F90718">
      <w:pPr>
        <w:pStyle w:val="ListParagraph"/>
        <w:numPr>
          <w:ilvl w:val="0"/>
          <w:numId w:val="32"/>
        </w:numPr>
      </w:pPr>
      <w:r>
        <w:t xml:space="preserve">Create an array with specials &amp; services based on the day within the calendar </w:t>
      </w:r>
    </w:p>
    <w:sectPr w:rsidR="00F90718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349" w:rsidRDefault="00805349" w:rsidP="00855982">
      <w:pPr>
        <w:spacing w:after="0" w:line="240" w:lineRule="auto"/>
      </w:pPr>
      <w:r>
        <w:separator/>
      </w:r>
    </w:p>
  </w:endnote>
  <w:endnote w:type="continuationSeparator" w:id="0">
    <w:p w:rsidR="00805349" w:rsidRDefault="00805349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349" w:rsidRDefault="00805349" w:rsidP="00855982">
      <w:pPr>
        <w:spacing w:after="0" w:line="240" w:lineRule="auto"/>
      </w:pPr>
      <w:r>
        <w:separator/>
      </w:r>
    </w:p>
  </w:footnote>
  <w:footnote w:type="continuationSeparator" w:id="0">
    <w:p w:rsidR="00805349" w:rsidRDefault="00805349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52319B3"/>
    <w:multiLevelType w:val="hybridMultilevel"/>
    <w:tmpl w:val="1D186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D845094"/>
    <w:multiLevelType w:val="hybridMultilevel"/>
    <w:tmpl w:val="02A6D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51258"/>
    <w:multiLevelType w:val="hybridMultilevel"/>
    <w:tmpl w:val="E4F6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20"/>
  </w:num>
  <w:num w:numId="31">
    <w:abstractNumId w:val="1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718"/>
    <w:rsid w:val="001D4362"/>
    <w:rsid w:val="00257960"/>
    <w:rsid w:val="007833A7"/>
    <w:rsid w:val="00805349"/>
    <w:rsid w:val="00855982"/>
    <w:rsid w:val="00A10484"/>
    <w:rsid w:val="00D22BBF"/>
    <w:rsid w:val="00F9071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224A2-921D-4452-BA93-936E9FFD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F9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2018-02-20T14:31:00Z</dcterms:created>
  <dcterms:modified xsi:type="dcterms:W3CDTF">2018-02-20T14:31:00Z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